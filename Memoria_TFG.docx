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F2" w:rsidRDefault="00147EE2" w:rsidP="00D4365F">
      <w:pPr>
        <w:pStyle w:val="Ttulo1"/>
        <w:jc w:val="center"/>
      </w:pPr>
      <w:r>
        <w:rPr>
          <w:rFonts w:ascii="Century Schoolbook" w:hAnsi="Century Schoolbook"/>
          <w:noProof/>
          <w:color w:val="4F271C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editId="732E7BE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337175" cy="815975"/>
                <wp:effectExtent l="0" t="0" r="0" b="3175"/>
                <wp:wrapNone/>
                <wp:docPr id="7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4F2" w:rsidRDefault="00531FF4" w:rsidP="00D4365F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Autor"/>
                                <w:id w:val="280430085"/>
                                <w:text/>
                              </w:sdtPr>
                              <w:sdtEndPr/>
                              <w:sdtContent>
                                <w:r w:rsidR="00147EE2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Autor: Ignacio Ribera Díaz</w:t>
                                </w:r>
                              </w:sdtContent>
                            </w:sdt>
                          </w:p>
                          <w:p w:rsidR="007454F2" w:rsidRDefault="00147EE2" w:rsidP="00147EE2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r w:rsidRPr="00147EE2"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Tutor: María Jesús Algar Díaz</w:t>
                            </w:r>
                          </w:p>
                          <w:p w:rsidR="00147EE2" w:rsidRPr="00147EE2" w:rsidRDefault="00147EE2" w:rsidP="00147EE2">
                            <w:pPr>
                              <w:spacing w:after="100"/>
                              <w:jc w:val="center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" o:spid="_x0000_s1026" style="position:absolute;left:0;text-align:left;margin-left:0;margin-top:0;width:420.25pt;height:64.25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" o:allowincell="f" stroked="f">
                <v:textbox>
                  <w:txbxContent>
                    <w:p w:rsidR="007454F2" w:rsidRDefault="00531FF4" w:rsidP="00D4365F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or"/>
                          <w:id w:val="280430085"/>
                          <w:text/>
                        </w:sdtPr>
                        <w:sdtEndPr/>
                        <w:sdtContent>
                          <w:r w:rsidR="00147EE2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Autor: Ignacio Ribera Díaz</w:t>
                          </w:r>
                        </w:sdtContent>
                      </w:sdt>
                    </w:p>
                    <w:p w:rsidR="007454F2" w:rsidRDefault="00147EE2" w:rsidP="00147EE2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r w:rsidRPr="00147EE2"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Tutor: María Jesús Algar Díaz</w:t>
                      </w:r>
                    </w:p>
                    <w:p w:rsidR="00147EE2" w:rsidRPr="00147EE2" w:rsidRDefault="00147EE2" w:rsidP="00147EE2">
                      <w:pPr>
                        <w:spacing w:after="100"/>
                        <w:jc w:val="center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436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editId="0434A870">
                <wp:simplePos x="0" y="0"/>
                <wp:positionH relativeFrom="margin">
                  <wp:posOffset>4534</wp:posOffset>
                </wp:positionH>
                <wp:positionV relativeFrom="page">
                  <wp:posOffset>1988287</wp:posOffset>
                </wp:positionV>
                <wp:extent cx="5337544" cy="6024585"/>
                <wp:effectExtent l="0" t="0" r="0" b="0"/>
                <wp:wrapNone/>
                <wp:docPr id="73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544" cy="60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4F2" w:rsidRDefault="00531FF4" w:rsidP="00D4365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48"/>
                                  <w:szCs w:val="48"/>
                                </w:rPr>
                                <w:alias w:val="Título"/>
                                <w:id w:val="83737007"/>
                                <w:placeholder>
                                  <w:docPart w:val="3431F23689B34866A778100889C4C31D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04F40" w:rsidRPr="00C372DF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48"/>
                                    <w:szCs w:val="48"/>
                                  </w:rPr>
                                  <w:t>Grado en ingeniería informática</w:t>
                                </w:r>
                              </w:sdtContent>
                            </w:sdt>
                          </w:p>
                          <w:p w:rsidR="007454F2" w:rsidRDefault="00531FF4" w:rsidP="00D4365F">
                            <w:pPr>
                              <w:jc w:val="center"/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36"/>
                                  <w:szCs w:val="36"/>
                                </w:rPr>
                                <w:alias w:val="Subtítulo"/>
                                <w:id w:val="83737009"/>
                                <w:placeholder>
                                  <w:docPart w:val="9D6068386643402CA44546C790FC13BE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47EE2" w:rsidRPr="00C372DF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 xml:space="preserve">Remodelación de página web </w:t>
                                </w:r>
                                <w:proofErr w:type="spellStart"/>
                                <w:r w:rsidR="00147EE2" w:rsidRPr="00C372DF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36"/>
                                    <w:szCs w:val="36"/>
                                  </w:rPr>
                                  <w:t>Fisionline</w:t>
                                </w:r>
                                <w:proofErr w:type="spellEnd"/>
                              </w:sdtContent>
                            </w:sdt>
                          </w:p>
                          <w:p w:rsidR="007454F2" w:rsidRDefault="007454F2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7454F2" w:rsidRDefault="00531FF4" w:rsidP="00D4365F">
                            <w:pPr>
                              <w:jc w:val="center"/>
                            </w:pPr>
                            <w:sdt>
                              <w:sdtPr>
                                <w:alias w:val="Abstracto"/>
                                <w:id w:val="83737011"/>
                                <w:placeholder>
                                  <w:docPart w:val="AD561FA3C6B94F199DBB034A0D3C7FFE"/>
                                </w:placeholder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t>[Escriba aquí una descripción breve del documento. Normalmente, una descripción breve es un resumen corto</w:t>
                                </w:r>
                                <w:r>
                                  <w:t xml:space="preserve"> del contenido del documento. Escriba aquí una descripción breve del documento. Normalmente, una descripción breve es un resumen corto del contenido del documento.]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89" o:spid="_x0000_s1027" style="position:absolute;left:0;text-align:left;margin-left:.35pt;margin-top:156.55pt;width:420.3pt;height:47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" o:allowincell="f" filled="f" stroked="f">
                <v:textbox>
                  <w:txbxContent>
                    <w:p w:rsidR="007454F2" w:rsidRDefault="00531FF4" w:rsidP="00D4365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48"/>
                            <w:szCs w:val="48"/>
                          </w:rPr>
                          <w:alias w:val="Título"/>
                          <w:id w:val="83737007"/>
                          <w:placeholder>
                            <w:docPart w:val="3431F23689B34866A778100889C4C31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004F40" w:rsidRPr="00C372DF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48"/>
                              <w:szCs w:val="48"/>
                            </w:rPr>
                            <w:t>Grado en ingeniería informática</w:t>
                          </w:r>
                        </w:sdtContent>
                      </w:sdt>
                    </w:p>
                    <w:p w:rsidR="007454F2" w:rsidRDefault="00531FF4" w:rsidP="00D4365F">
                      <w:pPr>
                        <w:jc w:val="center"/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36"/>
                            <w:szCs w:val="36"/>
                          </w:rPr>
                          <w:alias w:val="Subtítulo"/>
                          <w:id w:val="83737009"/>
                          <w:placeholder>
                            <w:docPart w:val="9D6068386643402CA44546C790FC13B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147EE2" w:rsidRPr="00C372DF">
                            <w:rPr>
                              <w:i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 xml:space="preserve">Remodelación de página web </w:t>
                          </w:r>
                          <w:proofErr w:type="spellStart"/>
                          <w:r w:rsidR="00147EE2" w:rsidRPr="00C372DF">
                            <w:rPr>
                              <w:i/>
                              <w:iCs/>
                              <w:color w:val="244583" w:themeColor="accent2" w:themeShade="80"/>
                              <w:sz w:val="36"/>
                              <w:szCs w:val="36"/>
                            </w:rPr>
                            <w:t>Fisionline</w:t>
                          </w:r>
                          <w:proofErr w:type="spellEnd"/>
                        </w:sdtContent>
                      </w:sdt>
                    </w:p>
                    <w:p w:rsidR="007454F2" w:rsidRDefault="007454F2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7454F2" w:rsidRDefault="00531FF4" w:rsidP="00D4365F">
                      <w:pPr>
                        <w:jc w:val="center"/>
                      </w:pPr>
                      <w:sdt>
                        <w:sdtPr>
                          <w:alias w:val="Abstracto"/>
                          <w:id w:val="83737011"/>
                          <w:placeholder>
                            <w:docPart w:val="AD561FA3C6B94F199DBB034A0D3C7FFE"/>
                          </w:placeholder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>
                            <w:t>[Escriba aquí una descripción breve del documento. Normalmente, una descripción breve es un resumen corto</w:t>
                          </w:r>
                          <w:r>
                            <w:t xml:space="preserve"> del contenido del documento. Escriba aquí una descripción breve del documento. Normalmente, una descripción breve es un resumen corto del contenido del documento.]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id w:val="-689369987"/>
          <w:docPartObj>
            <w:docPartGallery w:val="Cover Pages"/>
            <w:docPartUnique/>
          </w:docPartObj>
        </w:sdtPr>
        <w:sdtEndPr/>
        <w:sdtContent>
          <w:r w:rsidR="00D4365F">
            <w:t>UNIVERSIDAD DE ALC</w:t>
          </w:r>
          <w:bookmarkStart w:id="0" w:name="_GoBack"/>
          <w:bookmarkEnd w:id="0"/>
          <w:r w:rsidR="00D4365F">
            <w:t>ALÁ</w:t>
          </w:r>
          <w:r w:rsidR="00531F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B99EE78" id="Grupo 1" o:spid="_x0000_s1026" style="position:absolute;margin-left:0;margin-top:0;width:139.7pt;height:842.4pt;z-index:251675648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531FF4">
            <w:br w:type="page"/>
          </w:r>
        </w:sdtContent>
      </w:sdt>
    </w:p>
    <w:p w:rsidR="007454F2" w:rsidRDefault="00531FF4">
      <w:pPr>
        <w:pStyle w:val="Ttulo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D54089387B8C47D0AF69C81C780D1C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04F40">
            <w:rPr>
              <w:rFonts w:asciiTheme="minorHAnsi" w:eastAsiaTheme="minorEastAsia" w:hAnsiTheme="minorHAnsi"/>
              <w:smallCaps w:val="0"/>
              <w:spacing w:val="0"/>
            </w:rPr>
            <w:t>Grado en ingeniería informática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E17E0"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11675"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FD36E"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09D1D"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7413C"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DB481"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525C5"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F7A8C"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44054"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1EC7D"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73F24"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2A31D"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BD84"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A9DE"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0C49A"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EFF45"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6E5AF"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154C"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4E3E9"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041EC"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3998A"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7454F2" w:rsidRDefault="00531FF4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4F71B510">
                <wp:simplePos x="0" y="0"/>
                <mc:AlternateContent>
                  <mc:Choice Requires="wp14">
                    <wp:positionH relativeFrom="page">
                      <wp14:pctPosHOffset>47300</wp14:pctPosHOffset>
                    </wp:positionH>
                  </mc:Choice>
                  <mc:Fallback>
                    <wp:positionH relativeFrom="page">
                      <wp:posOffset>3576320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51700</wp14:pctPosVOffset>
                    </wp:positionV>
                  </mc:Choice>
                  <mc:Fallback>
                    <wp:positionV relativeFrom="page">
                      <wp:posOffset>5527675</wp:posOffset>
                    </wp:positionV>
                  </mc:Fallback>
                </mc:AlternateContent>
                <wp:extent cx="3335020" cy="1478915"/>
                <wp:effectExtent l="38100" t="38100" r="28575" b="23622"/>
                <wp:wrapSquare wrapText="bothSides"/>
                <wp:docPr id="76" name="Auto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E65B01" w:themeColor="accent1" w:themeShade="BF"/>
                                <w:sz w:val="28"/>
                                <w:szCs w:val="28"/>
                              </w:rPr>
                              <w:id w:val="-70964332"/>
                              <w:temporary/>
                              <w:showingPlcHdr/>
                            </w:sdtPr>
                            <w:sdtEndPr/>
                            <w:sdtContent>
                              <w:p w:rsidR="007454F2" w:rsidRDefault="00531FF4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  <w:t>[”Puede cambiar el formato fácilmente desde la galería de estilos rápidos de la ficha Escribir.”]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forma 36" o:spid="_x0000_s1028" type="#_x0000_t185" style="position:absolute;margin-left:0;margin-top:0;width:262.6pt;height:116.45pt;z-index:251669504;visibility:visible;mso-wrap-style:square;mso-width-percent:620;mso-height-percent:0;mso-left-percent:473;mso-top-percent:517;mso-wrap-distance-left:9pt;mso-wrap-distance-top:0;mso-wrap-distance-right:9pt;mso-wrap-distance-bottom:0;mso-position-horizontal-relative:page;mso-position-vertical-relative:page;mso-width-percent:620;mso-height-percent:0;mso-left-percent:473;mso-top-percent:517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" filled="t" strokecolor="#fe8637 [3204]" strokeweight="6pt">
                <v:shadow opacity=".5"/>
                <v:textbox style="mso-fit-shape-to-text:t" inset="14.4pt,18pt,10.8pt,18pt">
                  <w:txbxContent>
                    <w:sdt>
                      <w:sdtPr>
                        <w:rPr>
                          <w:color w:val="E65B01" w:themeColor="accent1" w:themeShade="BF"/>
                          <w:sz w:val="28"/>
                          <w:szCs w:val="28"/>
                        </w:rPr>
                        <w:id w:val="-70964332"/>
                        <w:temporary/>
                        <w:showingPlcHdr/>
                      </w:sdtPr>
                      <w:sdtEndPr/>
                      <w:sdtContent>
                        <w:p w:rsidR="007454F2" w:rsidRDefault="00531FF4">
                          <w:pPr>
                            <w:spacing w:after="100"/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  <w:t>[”Puede cambiar el formato fácilmente desde la galería de estilos rápidos de la ficha Escribir.”]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221498499"/>
          <w:placeholder>
            <w:docPart w:val="5CCBD211218A40B5BCBCF97B16FCAF0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47EE2">
            <w:t xml:space="preserve">Remodelación de página web </w:t>
          </w:r>
          <w:proofErr w:type="spellStart"/>
          <w:r w:rsidR="00147EE2">
            <w:t>Fisionline</w:t>
          </w:r>
          <w:proofErr w:type="spellEnd"/>
        </w:sdtContent>
      </w:sdt>
      <w:r>
        <w:t xml:space="preserve"> </w:t>
      </w:r>
    </w:p>
    <w:p w:rsidR="007454F2" w:rsidRDefault="007454F2" w:rsidP="00D4365F"/>
    <w:sectPr w:rsidR="007454F2">
      <w:headerReference w:type="default" r:id="rId8"/>
      <w:footerReference w:type="default" r:id="rId9"/>
      <w:headerReference w:type="first" r:id="rId10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FF4" w:rsidRDefault="00531FF4">
      <w:pPr>
        <w:spacing w:after="0" w:line="240" w:lineRule="auto"/>
      </w:pPr>
      <w:r>
        <w:separator/>
      </w:r>
    </w:p>
  </w:endnote>
  <w:endnote w:type="continuationSeparator" w:id="0">
    <w:p w:rsidR="00531FF4" w:rsidRDefault="0053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4F2" w:rsidRDefault="00531FF4">
    <w:pPr>
      <w:pStyle w:val="Piedepgina"/>
    </w:pPr>
    <w:r>
      <w:ptab w:relativeTo="margin" w:alignment="right" w:leader="none"/>
    </w:r>
    <w:r>
      <w:fldChar w:fldCharType="begin"/>
    </w:r>
    <w:r>
      <w:instrText>PÁGINA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Óvalo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3D59CD4" id="Óvalo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toM4kv4AAADhAQAAEwAAAAAAAAAA&#10;AAAAAAAAAAAAW0NvbnRlbnRfVHlwZXNdLnhtbFBLAQItABQABgAIAAAAIQA4/SH/1gAAAJQBAAAL&#10;AAAAAAAAAAAAAAAAAC8BAABfcmVscy8ucmVsc1BLAQItABQABgAIAAAAIQAjWhd+KgMAAJgGAAAO&#10;AAAAAAAAAAAAAAAAAC4CAABkcnMvZTJvRG9jLnhtbFBLAQItABQABgAIAAAAIQDcdF2o2AAAAAMB&#10;AAAPAAAAAAAAAAAAAAAAAIQFAABkcnMvZG93bnJldi54bWxQSwUGAAAAAAQABADzAAAAiQ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FF4" w:rsidRDefault="00531FF4">
      <w:pPr>
        <w:spacing w:after="0" w:line="240" w:lineRule="auto"/>
      </w:pPr>
      <w:r>
        <w:separator/>
      </w:r>
    </w:p>
  </w:footnote>
  <w:footnote w:type="continuationSeparator" w:id="0">
    <w:p w:rsidR="00531FF4" w:rsidRDefault="0053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4F2" w:rsidRDefault="00531FF4">
    <w:pPr>
      <w:pStyle w:val="Encabezado"/>
    </w:pPr>
    <w:r>
      <w:ptab w:relativeTo="margin" w:alignment="right" w:leader="none"/>
    </w:r>
    <w:sdt>
      <w:sdtPr>
        <w:id w:val="80127134"/>
        <w:placeholder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[Seleccionar fecha]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B8C799B"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2DF" w:rsidRDefault="00C372DF">
    <w:pPr>
      <w:pStyle w:val="Encabezado"/>
    </w:pPr>
    <w:r>
      <w:ptab w:relativeTo="margin" w:alignment="right" w:leader="none"/>
    </w:r>
    <w:sdt>
      <w:sdtPr>
        <w:id w:val="-1436288059"/>
        <w:placeholder>
          <w:docPart w:val="4843D8637D284F999C935BD3B5C84E5A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[Seleccionar fecha]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287A91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7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D8DAEC7"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6131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365F"/>
    <w:rsid w:val="00004F40"/>
    <w:rsid w:val="00147EE2"/>
    <w:rsid w:val="00531FF4"/>
    <w:rsid w:val="007454F2"/>
    <w:rsid w:val="00914FEC"/>
    <w:rsid w:val="00C372DF"/>
    <w:rsid w:val="00D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8A41F"/>
  <w15:docId w15:val="{5A336346-E0F2-4443-8A83-59993BF3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nacio\AppData\Roaming\Microsoft\Templates\Informe%20(tema%20Mirad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4089387B8C47D0AF69C81C780D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89ABD-F1D0-4904-A58B-B0D125A888A6}"/>
      </w:docPartPr>
      <w:docPartBody>
        <w:p w:rsidR="00000000" w:rsidRDefault="00F619A2">
          <w:pPr>
            <w:pStyle w:val="D54089387B8C47D0AF69C81C780D1C53"/>
          </w:pPr>
          <w:r>
            <w:t>[Escriba el título del documento]</w:t>
          </w:r>
        </w:p>
      </w:docPartBody>
    </w:docPart>
    <w:docPart>
      <w:docPartPr>
        <w:name w:val="5CCBD211218A40B5BCBCF97B16FCA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7D02B-B5EB-4F61-8E69-B9B7B83C794A}"/>
      </w:docPartPr>
      <w:docPartBody>
        <w:p w:rsidR="00000000" w:rsidRDefault="00F619A2">
          <w:pPr>
            <w:pStyle w:val="5CCBD211218A40B5BCBCF97B16FCAF05"/>
          </w:pPr>
          <w:r>
            <w:t>[Escriba el subtítulo del documento]</w:t>
          </w:r>
        </w:p>
      </w:docPartBody>
    </w:docPart>
    <w:docPart>
      <w:docPartPr>
        <w:name w:val="4843D8637D284F999C935BD3B5C8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421B3-E915-4A93-878E-88F6814435EC}"/>
      </w:docPartPr>
      <w:docPartBody>
        <w:p w:rsidR="00000000" w:rsidRDefault="004F002D" w:rsidP="004F002D">
          <w:pPr>
            <w:pStyle w:val="4843D8637D284F999C935BD3B5C84E5A"/>
          </w:pPr>
          <w:r>
            <w:rPr>
              <w:sz w:val="16"/>
              <w:szCs w:val="16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2D"/>
    <w:rsid w:val="004F002D"/>
    <w:rsid w:val="00F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089387B8C47D0AF69C81C780D1C53">
    <w:name w:val="D54089387B8C47D0AF69C81C780D1C53"/>
  </w:style>
  <w:style w:type="paragraph" w:customStyle="1" w:styleId="5CCBD211218A40B5BCBCF97B16FCAF05">
    <w:name w:val="5CCBD211218A40B5BCBCF97B16FCAF05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9753BF8B725145B8ADA304E383F0303B">
    <w:name w:val="9753BF8B725145B8ADA304E383F0303B"/>
  </w:style>
  <w:style w:type="paragraph" w:customStyle="1" w:styleId="3431F23689B34866A778100889C4C31D">
    <w:name w:val="3431F23689B34866A778100889C4C31D"/>
  </w:style>
  <w:style w:type="paragraph" w:customStyle="1" w:styleId="9D6068386643402CA44546C790FC13BE">
    <w:name w:val="9D6068386643402CA44546C790FC13BE"/>
  </w:style>
  <w:style w:type="paragraph" w:customStyle="1" w:styleId="AD561FA3C6B94F199DBB034A0D3C7FFE">
    <w:name w:val="AD561FA3C6B94F199DBB034A0D3C7FFE"/>
  </w:style>
  <w:style w:type="paragraph" w:customStyle="1" w:styleId="4843D8637D284F999C935BD3B5C84E5A">
    <w:name w:val="4843D8637D284F999C935BD3B5C84E5A"/>
    <w:rsid w:val="004F0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BDE17-6AF9-4E78-AF69-AFEAE23A2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Mirador).dotx</Template>
  <TotalTime>136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Remodelación de página web Fisionline</dc:subject>
  <dc:creator>Ignacio Ribera Diaz</dc:creator>
  <cp:keywords/>
  <cp:lastModifiedBy>Ignacio Ribera Diaz</cp:lastModifiedBy>
  <cp:revision>1</cp:revision>
  <dcterms:created xsi:type="dcterms:W3CDTF">2018-08-26T11:28:00Z</dcterms:created>
  <dcterms:modified xsi:type="dcterms:W3CDTF">2018-08-26T13:44:00Z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